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6680"/>
      </w:tblGrid>
      <w:tr w:rsidR="00C420C8" w:rsidRPr="00764C90" w14:paraId="7B7C65D0" w14:textId="77777777" w:rsidTr="00A27B5D">
        <w:tc>
          <w:tcPr>
            <w:tcW w:w="2922" w:type="dxa"/>
          </w:tcPr>
          <w:p w14:paraId="51392074" w14:textId="78933D79" w:rsidR="002D66C2" w:rsidRDefault="00A00BED" w:rsidP="002D66C2">
            <w:pPr>
              <w:pStyle w:val="Titre1"/>
            </w:pPr>
            <w:r>
              <w:rPr>
                <w:noProof/>
              </w:rPr>
              <w:pict w14:anchorId="4F43D6C6">
                <v:rect id="Rectangle 31" o:spid="_x0000_s2063" style="position:absolute;left:0;text-align:left;margin-left:-18.6pt;margin-top:7.3pt;width:177.75pt;height:6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" fillcolor="#d8d8d8 [2732]" strokecolor="white [3212]" strokeweight=".5pt"/>
              </w:pict>
            </w:r>
            <w:r w:rsidR="00BD6FEE">
              <w:t>Mathieu Bayeux</w:t>
            </w:r>
          </w:p>
          <w:p w14:paraId="5290A6B8" w14:textId="5E9BAFC9" w:rsidR="002D66C2" w:rsidRPr="00CF3BE1" w:rsidRDefault="00A00BED" w:rsidP="002D66C2">
            <w:pPr>
              <w:pStyle w:val="Graphique"/>
            </w:pPr>
            <w:r>
              <w:rPr>
                <w:noProof/>
              </w:rPr>
            </w:r>
            <w:r>
              <w:pict w14:anchorId="1EC3F506">
                <v:group id="Groupe 43" o:spid="_x0000_s2060" alt="Titre : 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KbC2NUDFAAAFHIAAA4AAAAAAAAAAAAAAAAALgIAAGRy&#10;cy9lMm9Eb2MueG1sUEsBAi0AFAAGAAgAAAAhAGhHG9DYAAAAAwEAAA8AAAAAAAAAAAAAAAAAXRYA&#10;AGRycy9kb3ducmV2LnhtbFBLBQYAAAAABAAEAPMAAABiFwAAAAA=&#10;">
                  <v:shape id="Forme libre 2" o:spid="_x0000_s2061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<o:lock v:ext="edit" verticies="t"/>
                  </v:shape>
                  <v:shape id="Forme libre 3" o:spid="_x0000_s2062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  <w:p w14:paraId="1258CA59" w14:textId="77777777" w:rsidR="002D66C2" w:rsidRPr="00EA5E74" w:rsidRDefault="002D66C2" w:rsidP="002D66C2">
            <w:pPr>
              <w:pStyle w:val="Titre3"/>
              <w:rPr>
                <w:rFonts w:asciiTheme="minorHAnsi" w:hAnsiTheme="minorHAnsi"/>
                <w:sz w:val="18"/>
                <w:szCs w:val="18"/>
              </w:rPr>
            </w:pPr>
            <w:r w:rsidRPr="00EA5E74">
              <w:rPr>
                <w:rFonts w:asciiTheme="minorHAnsi" w:hAnsiTheme="minorHAnsi"/>
                <w:sz w:val="18"/>
                <w:szCs w:val="18"/>
              </w:rPr>
              <w:t>mathieubayeux86@gmail.com</w:t>
            </w:r>
          </w:p>
          <w:p w14:paraId="73576237" w14:textId="0358CC80" w:rsidR="002D66C2" w:rsidRPr="00764C90" w:rsidRDefault="00A00BED" w:rsidP="002D66C2">
            <w:pPr>
              <w:pStyle w:val="Graphique"/>
            </w:pPr>
            <w:r>
              <w:rPr>
                <w:noProof/>
              </w:rPr>
            </w:r>
            <w:r>
              <w:pict w14:anchorId="6C1BD8CB">
                <v:group id="Groupe 37" o:spid="_x0000_s2057" alt="Titre : 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PAtxpBIlAACg3gAADgAAAAAAAAAAAAAAAAAuAgAAZHJzL2Uyb0RvYy54bWxQSwECLQAUAAYA&#10;CAAAACEAaEcb0NgAAAADAQAADwAAAAAAAAAAAAAAAABsJwAAZHJzL2Rvd25yZXYueG1sUEsFBgAA&#10;AAAEAAQA8wAAAHEoAAAAAA==&#10;">
                  <v:shape id="Forme libre 81" o:spid="_x0000_s205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<o:lock v:ext="edit" verticies="t"/>
                  </v:shape>
                  <v:shape id="Forme libre 82" o:spid="_x0000_s2059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  <w:p w14:paraId="5CCD99B0" w14:textId="179BB5AF" w:rsidR="002D66C2" w:rsidRDefault="002D66C2" w:rsidP="002D66C2">
            <w:pPr>
              <w:pStyle w:val="Titre3"/>
            </w:pPr>
            <w:r>
              <w:t>06/26/79/27/56</w:t>
            </w:r>
          </w:p>
          <w:p w14:paraId="431430D9" w14:textId="79A10201" w:rsidR="00744DD3" w:rsidRPr="00764C90" w:rsidRDefault="00744DD3" w:rsidP="00744DD3">
            <w:pPr>
              <w:pStyle w:val="Titre3"/>
              <w:jc w:val="both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</w:tblGrid>
            <w:tr w:rsidR="00C420C8" w:rsidRPr="00764C90" w14:paraId="3D06A51E" w14:textId="77777777" w:rsidTr="009F5DF3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2E965FAB" w14:textId="395EDE02" w:rsidR="00C420C8" w:rsidRPr="00764C90" w:rsidRDefault="001C7377" w:rsidP="002C77B9">
                  <w:pPr>
                    <w:pStyle w:val="Titre3"/>
                  </w:pPr>
                  <w:sdt>
                    <w:sdtPr>
                      <w:alias w:val="Objectif :"/>
                      <w:tag w:val="Objectif :"/>
                      <w:id w:val="319159961"/>
                      <w:placeholder>
                        <w:docPart w:val="60DF26B88DD74427A14251F2BF2A560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764C90">
                        <w:rPr>
                          <w:lang w:bidi="fr-FR"/>
                        </w:rPr>
                        <w:t>Objectif</w:t>
                      </w:r>
                    </w:sdtContent>
                  </w:sdt>
                </w:p>
                <w:p w14:paraId="59E0FC36" w14:textId="69F889B2" w:rsidR="00C420C8" w:rsidRPr="00764C90" w:rsidRDefault="00A00BED" w:rsidP="00616FF4">
                  <w:pPr>
                    <w:pStyle w:val="Lignegraphique"/>
                  </w:pPr>
                  <w:r>
                    <w:pict w14:anchorId="50911C53">
                      <v:line id="Connecteur droit 83" o:spid="_x0000_s205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27387C56" w14:textId="03DAD2D9" w:rsidR="00C420C8" w:rsidRPr="00CF3BE1" w:rsidRDefault="00FB791E" w:rsidP="00D11C4D">
                  <w:pPr>
                    <w:rPr>
                      <w:sz w:val="26"/>
                      <w:szCs w:val="26"/>
                    </w:rPr>
                  </w:pPr>
                  <w:r w:rsidRPr="00CF3BE1">
                    <w:rPr>
                      <w:sz w:val="26"/>
                      <w:szCs w:val="26"/>
                    </w:rPr>
                    <w:t xml:space="preserve">Je souhaite intégrer votre équipe </w:t>
                  </w:r>
                  <w:r w:rsidR="0071468E">
                    <w:rPr>
                      <w:sz w:val="26"/>
                      <w:szCs w:val="26"/>
                    </w:rPr>
                    <w:t xml:space="preserve">afin d’effectuer un stage </w:t>
                  </w:r>
                  <w:r w:rsidR="009C17FC">
                    <w:rPr>
                      <w:sz w:val="26"/>
                      <w:szCs w:val="26"/>
                    </w:rPr>
                    <w:t>en développement informatique</w:t>
                  </w:r>
                  <w:r w:rsidR="0071468E">
                    <w:rPr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C420C8" w:rsidRPr="00764C90" w14:paraId="65521AB9" w14:textId="77777777" w:rsidTr="009C17FC">
              <w:trPr>
                <w:trHeight w:val="4292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42F93A61" w14:textId="125A63D2" w:rsidR="00C420C8" w:rsidRPr="00764C90" w:rsidRDefault="00CD289D" w:rsidP="0043426C">
                  <w:pPr>
                    <w:pStyle w:val="Titre3"/>
                  </w:pPr>
                  <w:r>
                    <w:t>Qualité</w:t>
                  </w:r>
                </w:p>
                <w:p w14:paraId="6E4163D7" w14:textId="4EA82343" w:rsidR="00C420C8" w:rsidRPr="00764C90" w:rsidRDefault="00A00BED" w:rsidP="00616FF4">
                  <w:pPr>
                    <w:pStyle w:val="Lignegraphique"/>
                  </w:pPr>
                  <w:r>
                    <w:pict w14:anchorId="73F9BBD7">
                      <v:line id="Connecteur droit 84" o:spid="_x0000_s2055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29CC3D72" w14:textId="77777777" w:rsidR="00C420C8" w:rsidRPr="00CF3BE1" w:rsidRDefault="009F5DF3" w:rsidP="00463463">
                  <w:pPr>
                    <w:rPr>
                      <w:sz w:val="26"/>
                      <w:szCs w:val="26"/>
                    </w:rPr>
                  </w:pPr>
                  <w:r w:rsidRPr="00CF3BE1">
                    <w:rPr>
                      <w:sz w:val="26"/>
                      <w:szCs w:val="26"/>
                    </w:rPr>
                    <w:t xml:space="preserve">Je suis réactif, polyvalent, </w:t>
                  </w:r>
                  <w:r w:rsidR="00664104" w:rsidRPr="00CF3BE1">
                    <w:rPr>
                      <w:sz w:val="26"/>
                      <w:szCs w:val="26"/>
                    </w:rPr>
                    <w:t xml:space="preserve">sociable, </w:t>
                  </w:r>
                  <w:r w:rsidR="00CE73E3" w:rsidRPr="00CF3BE1">
                    <w:rPr>
                      <w:sz w:val="26"/>
                      <w:szCs w:val="26"/>
                    </w:rPr>
                    <w:t>curieux</w:t>
                  </w:r>
                  <w:r w:rsidR="00664104" w:rsidRPr="00CF3BE1">
                    <w:rPr>
                      <w:sz w:val="26"/>
                      <w:szCs w:val="26"/>
                    </w:rPr>
                    <w:t>, efficace</w:t>
                  </w:r>
                </w:p>
                <w:p w14:paraId="07B2CE2A" w14:textId="51922700" w:rsidR="00CF3BE1" w:rsidRDefault="00A00BED" w:rsidP="00463463">
                  <w:r>
                    <w:rPr>
                      <w:noProof/>
                    </w:rPr>
                    <w:pict w14:anchorId="19B1B5A4">
                      <v:line id="Connecteur droit 7" o:spid="_x0000_s2054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pt,11.95pt" to="139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" strokecolor="#37b6ae [3204]" strokeweight=".5pt">
                        <v:stroke joinstyle="miter"/>
                      </v:line>
                    </w:pict>
                  </w:r>
                </w:p>
                <w:p w14:paraId="1929289F" w14:textId="123C8315" w:rsidR="00CF3BE1" w:rsidRDefault="00CF3BE1" w:rsidP="00CF3BE1">
                  <w:pPr>
                    <w:pStyle w:val="Titre3"/>
                    <w:rPr>
                      <w:lang w:eastAsia="fr-FR"/>
                    </w:rPr>
                  </w:pPr>
                  <w:r>
                    <w:t>Langues</w:t>
                  </w:r>
                </w:p>
                <w:p w14:paraId="5C3C70ED" w14:textId="37A71620" w:rsidR="00CF3BE1" w:rsidRDefault="00A00BED" w:rsidP="00CF3BE1">
                  <w:pPr>
                    <w:pStyle w:val="Titre3"/>
                  </w:pPr>
                  <w:r>
                    <w:rPr>
                      <w:noProof/>
                    </w:rPr>
                  </w:r>
                  <w:r>
                    <w:pict w14:anchorId="33F4211D">
                      <v:line id="_x0000_s2053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70AE8246" w14:textId="2EC85435" w:rsidR="00CF3BE1" w:rsidRPr="00CF3BE1" w:rsidRDefault="00CF3BE1" w:rsidP="00CF3BE1">
                  <w:pPr>
                    <w:rPr>
                      <w:sz w:val="26"/>
                      <w:szCs w:val="26"/>
                    </w:rPr>
                  </w:pPr>
                  <w:r w:rsidRPr="00CF3BE1">
                    <w:rPr>
                      <w:sz w:val="26"/>
                      <w:szCs w:val="26"/>
                    </w:rPr>
                    <w:t>Anglais</w:t>
                  </w:r>
                </w:p>
                <w:p w14:paraId="5A20B43E" w14:textId="1B9C6285" w:rsidR="00CF3BE1" w:rsidRDefault="00A00BED" w:rsidP="00CF3BE1">
                  <w:pPr>
                    <w:rPr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pict w14:anchorId="0F8C7CCC">
                      <v:line id="Connecteur droit 8" o:spid="_x0000_s2052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27.45pt" to="135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" strokecolor="#37b6ae [3204]" strokeweight=".5pt">
                        <v:stroke joinstyle="miter"/>
                      </v:line>
                    </w:pict>
                  </w:r>
                  <w:r w:rsidR="00CF3BE1" w:rsidRPr="00CF3BE1">
                    <w:rPr>
                      <w:sz w:val="26"/>
                      <w:szCs w:val="26"/>
                    </w:rPr>
                    <w:t>Espagnol</w:t>
                  </w:r>
                </w:p>
                <w:p w14:paraId="7402FBEE" w14:textId="0EB5125E" w:rsidR="007A2D54" w:rsidRDefault="007A2D54" w:rsidP="007A2D54">
                  <w:pPr>
                    <w:rPr>
                      <w:sz w:val="26"/>
                      <w:szCs w:val="26"/>
                    </w:rPr>
                  </w:pPr>
                </w:p>
                <w:p w14:paraId="0E1A5191" w14:textId="067C1CD2" w:rsidR="007A2D54" w:rsidRDefault="007A2D54" w:rsidP="00DB7C03">
                  <w:pPr>
                    <w:pStyle w:val="Titre3"/>
                  </w:pPr>
                  <w:r>
                    <w:t>projet</w:t>
                  </w:r>
                  <w:r w:rsidR="000E4EC0">
                    <w:t>s</w:t>
                  </w:r>
                </w:p>
                <w:p w14:paraId="756B518F" w14:textId="5C4CA753" w:rsidR="00C203B7" w:rsidRDefault="00A00BED" w:rsidP="009C17FC">
                  <w:pPr>
                    <w:pStyle w:val="Titre3"/>
                  </w:pPr>
                  <w:r>
                    <w:rPr>
                      <w:noProof/>
                    </w:rPr>
                  </w:r>
                  <w:r>
                    <w:pict w14:anchorId="042A0D4B">
                      <v:line id="_x0000_s2051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5255AC47" w14:textId="0968B39E" w:rsidR="00985E17" w:rsidRPr="00CF3BE1" w:rsidRDefault="00985E17" w:rsidP="00985E1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Impression 3D</w:t>
                  </w:r>
                </w:p>
                <w:p w14:paraId="5DA02FAE" w14:textId="1E602DFA" w:rsidR="00D85328" w:rsidRPr="00985E17" w:rsidRDefault="00985E17" w:rsidP="00985E1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Conception 3D</w:t>
                  </w:r>
                </w:p>
              </w:tc>
            </w:tr>
          </w:tbl>
          <w:p w14:paraId="19D8165B" w14:textId="77777777" w:rsidR="00C420C8" w:rsidRPr="00764C90" w:rsidRDefault="00C420C8" w:rsidP="00744DD3">
            <w:pPr>
              <w:jc w:val="both"/>
            </w:pPr>
          </w:p>
        </w:tc>
        <w:tc>
          <w:tcPr>
            <w:tcW w:w="6680" w:type="dxa"/>
          </w:tcPr>
          <w:tbl>
            <w:tblPr>
              <w:tblpPr w:leftFromText="141" w:rightFromText="141" w:vertAnchor="page" w:horzAnchor="page" w:tblpX="511" w:tblpY="1"/>
              <w:tblOverlap w:val="never"/>
              <w:tblW w:w="6685" w:type="dxa"/>
              <w:tblLayout w:type="fixed"/>
              <w:tblLook w:val="04A0" w:firstRow="1" w:lastRow="0" w:firstColumn="1" w:lastColumn="0" w:noHBand="0" w:noVBand="1"/>
            </w:tblPr>
            <w:tblGrid>
              <w:gridCol w:w="6685"/>
            </w:tblGrid>
            <w:tr w:rsidR="00CD289D" w:rsidRPr="00764C90" w14:paraId="047A08F3" w14:textId="77777777" w:rsidTr="00985E17">
              <w:tc>
                <w:tcPr>
                  <w:tcW w:w="668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1AFF7F9" w14:textId="77777777" w:rsidR="00D272CD" w:rsidRDefault="001C7377" w:rsidP="00983725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23654B929FCF4CD8895EB78B0C22B5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D289D" w:rsidRPr="009C17FC">
                        <w:rPr>
                          <w:sz w:val="28"/>
                          <w:szCs w:val="28"/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14:paraId="5E5AF7B2" w14:textId="77777777" w:rsidR="00EA5E74" w:rsidRPr="00985E17" w:rsidRDefault="00EA5E74" w:rsidP="00EA5E74">
                  <w:pP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</w:pPr>
                  <w:r w:rsidRPr="00985E17"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  <w:t xml:space="preserve">Job étudiant : Septembre 2022 </w:t>
                  </w:r>
                  <w: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  <w:t>-</w:t>
                  </w:r>
                  <w:r w:rsidRPr="00985E17"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  <w:t xml:space="preserve"> Aujourd’hui</w:t>
                  </w:r>
                </w:p>
                <w:p w14:paraId="7124B5F0" w14:textId="7263271A" w:rsidR="00983725" w:rsidRDefault="00EA5E74" w:rsidP="00EA5E74">
                  <w:pPr>
                    <w:rPr>
                      <w:sz w:val="24"/>
                      <w:szCs w:val="24"/>
                    </w:rPr>
                  </w:pPr>
                  <w:r w:rsidRPr="009C17FC">
                    <w:rPr>
                      <w:sz w:val="24"/>
                      <w:szCs w:val="24"/>
                    </w:rPr>
                    <w:t>Au sein de l’entreprise Leclerc à Saint-Nicolas</w:t>
                  </w:r>
                </w:p>
                <w:p w14:paraId="60E01212" w14:textId="77777777" w:rsidR="00EA5E74" w:rsidRPr="009C17FC" w:rsidRDefault="00EA5E74" w:rsidP="00EA5E74">
                  <w:pPr>
                    <w:rPr>
                      <w:sz w:val="24"/>
                      <w:szCs w:val="24"/>
                    </w:rPr>
                  </w:pPr>
                </w:p>
                <w:p w14:paraId="65A1D223" w14:textId="77777777" w:rsidR="00EA5E74" w:rsidRDefault="00EA5E74" w:rsidP="00EA5E74">
                  <w:pP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</w:pPr>
                  <w: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  <w:t>Emploi Saisonnier : Juillet 2022 - Août 2022</w:t>
                  </w:r>
                </w:p>
                <w:p w14:paraId="0C078566" w14:textId="77777777" w:rsidR="00EA5E74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 sein de l’entreprise Leclerc à Saint-Nicolas</w:t>
                  </w:r>
                </w:p>
                <w:p w14:paraId="17955720" w14:textId="77777777" w:rsidR="00EA5E74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Pendant une durée de 2mois</w:t>
                  </w:r>
                </w:p>
                <w:p w14:paraId="02F7D50F" w14:textId="78B55D5D" w:rsidR="00983725" w:rsidRPr="009C17FC" w:rsidRDefault="00983725" w:rsidP="00A27B5D">
                  <w:pPr>
                    <w:rPr>
                      <w:sz w:val="24"/>
                      <w:szCs w:val="24"/>
                    </w:rPr>
                  </w:pPr>
                </w:p>
                <w:p w14:paraId="7F140AF7" w14:textId="77777777" w:rsidR="00EA5E74" w:rsidRDefault="00EA5E74" w:rsidP="00EA5E74">
                  <w:pP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</w:pPr>
                  <w: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  <w:t>Stage : Juin 2022 - Juillet 2022</w:t>
                  </w:r>
                </w:p>
                <w:p w14:paraId="3EF59899" w14:textId="77777777" w:rsidR="00EA5E74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 sein de l’entreprise Alken à Harnes</w:t>
                  </w:r>
                </w:p>
                <w:p w14:paraId="6EEBEA97" w14:textId="77777777" w:rsidR="00EA5E74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Conception de base de données, formulaire PHP</w:t>
                  </w:r>
                </w:p>
                <w:p w14:paraId="6B9387DB" w14:textId="77777777" w:rsidR="00EA5E74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Pendant une durée de 6semaines</w:t>
                  </w:r>
                </w:p>
                <w:p w14:paraId="41B8D3D0" w14:textId="6AA2A5A8" w:rsidR="00983725" w:rsidRPr="009C17FC" w:rsidRDefault="00983725" w:rsidP="00A27B5D">
                  <w:pPr>
                    <w:rPr>
                      <w:sz w:val="24"/>
                      <w:szCs w:val="24"/>
                    </w:rPr>
                  </w:pPr>
                </w:p>
                <w:p w14:paraId="1DC6B237" w14:textId="77777777" w:rsidR="00EA5E74" w:rsidRDefault="00EA5E74" w:rsidP="00EA5E74">
                  <w:pP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</w:pPr>
                  <w:r>
                    <w:rPr>
                      <w:color w:val="1B5B56" w:themeColor="accent1" w:themeShade="80"/>
                      <w:sz w:val="26"/>
                      <w:szCs w:val="26"/>
                      <w:u w:val="single"/>
                    </w:rPr>
                    <w:t>Emploi Saisonnier : Juillet 2021 - Août 2021</w:t>
                  </w:r>
                </w:p>
                <w:p w14:paraId="6AAFA9FD" w14:textId="77777777" w:rsidR="00EA5E74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 sein de l’entreprise McDonald à Arras</w:t>
                  </w:r>
                </w:p>
                <w:p w14:paraId="1C5BAFF5" w14:textId="3CA67D1E" w:rsidR="00CD289D" w:rsidRPr="009C17FC" w:rsidRDefault="00EA5E74" w:rsidP="00EA5E7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Pendant une durée de deux mois</w:t>
                  </w:r>
                </w:p>
              </w:tc>
            </w:tr>
            <w:tr w:rsidR="00CD289D" w:rsidRPr="00764C90" w14:paraId="7DFE90E3" w14:textId="77777777" w:rsidTr="00985E17">
              <w:trPr>
                <w:trHeight w:val="1"/>
              </w:trPr>
              <w:tc>
                <w:tcPr>
                  <w:tcW w:w="668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59CF8CA" w14:textId="558CA045" w:rsidR="00D272CD" w:rsidRPr="00D272CD" w:rsidRDefault="00A00BED" w:rsidP="00983725">
                  <w:pPr>
                    <w:pStyle w:val="Titre2"/>
                  </w:pPr>
                  <w:r>
                    <w:rPr>
                      <w:noProof/>
                    </w:rPr>
                    <w:pict w14:anchorId="273273AE">
                      <v:line id="Connecteur droit 19" o:spid="_x0000_s2050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5pt,-320.1pt" to="-19.2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" strokecolor="#37b6ae [3204]" strokeweight=".5pt">
                        <v:stroke joinstyle="miter"/>
                      </v:line>
                    </w:pict>
                  </w: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15DCDE02D9094605AF604B767EF3D71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D289D" w:rsidRPr="00347C68">
                        <w:rPr>
                          <w:lang w:bidi="fr-FR"/>
                        </w:rPr>
                        <w:t>FORMATIONS</w:t>
                      </w:r>
                    </w:sdtContent>
                  </w:sdt>
                </w:p>
                <w:p w14:paraId="4F7BBE06" w14:textId="6BF9B10C" w:rsidR="00D272CD" w:rsidRPr="009C17FC" w:rsidRDefault="00D272CD" w:rsidP="00A27B5D">
                  <w:pPr>
                    <w:rPr>
                      <w:sz w:val="24"/>
                      <w:szCs w:val="24"/>
                    </w:rPr>
                  </w:pPr>
                  <w:r w:rsidRPr="009C17FC">
                    <w:rPr>
                      <w:sz w:val="24"/>
                      <w:szCs w:val="24"/>
                    </w:rPr>
                    <w:t>-En 2022</w:t>
                  </w:r>
                  <w:r w:rsidR="00834002" w:rsidRPr="009C17FC">
                    <w:rPr>
                      <w:sz w:val="24"/>
                      <w:szCs w:val="24"/>
                    </w:rPr>
                    <w:t xml:space="preserve"> : </w:t>
                  </w:r>
                  <w:r w:rsidR="009C17FC" w:rsidRPr="009C17FC">
                    <w:rPr>
                      <w:sz w:val="24"/>
                      <w:szCs w:val="24"/>
                    </w:rPr>
                    <w:t>Deuxième</w:t>
                  </w:r>
                  <w:r w:rsidRPr="009C17FC">
                    <w:rPr>
                      <w:sz w:val="24"/>
                      <w:szCs w:val="24"/>
                    </w:rPr>
                    <w:t xml:space="preserve"> année BTS SIO (Services informatiques aux organisations – Pole supérieur Baudimont</w:t>
                  </w:r>
                  <w:r w:rsidR="00E9409E" w:rsidRPr="009C17FC">
                    <w:rPr>
                      <w:sz w:val="24"/>
                      <w:szCs w:val="24"/>
                    </w:rPr>
                    <w:t xml:space="preserve"> Arras</w:t>
                  </w:r>
                </w:p>
                <w:p w14:paraId="7D59B23D" w14:textId="77777777" w:rsidR="00F548B8" w:rsidRPr="009C17FC" w:rsidRDefault="00F548B8" w:rsidP="00A27B5D">
                  <w:pPr>
                    <w:rPr>
                      <w:sz w:val="24"/>
                      <w:szCs w:val="24"/>
                    </w:rPr>
                  </w:pPr>
                </w:p>
                <w:p w14:paraId="270F4D6E" w14:textId="43E88F92" w:rsidR="002E17EB" w:rsidRDefault="00F548B8" w:rsidP="00A27B5D">
                  <w:pPr>
                    <w:rPr>
                      <w:sz w:val="24"/>
                      <w:szCs w:val="24"/>
                    </w:rPr>
                  </w:pPr>
                  <w:r w:rsidRPr="009C17FC">
                    <w:rPr>
                      <w:sz w:val="24"/>
                      <w:szCs w:val="24"/>
                    </w:rPr>
                    <w:t xml:space="preserve">-En 2021 : </w:t>
                  </w:r>
                  <w:r w:rsidR="00F832F1" w:rsidRPr="009C17FC">
                    <w:rPr>
                      <w:sz w:val="24"/>
                      <w:szCs w:val="24"/>
                    </w:rPr>
                    <w:t>O</w:t>
                  </w:r>
                  <w:r w:rsidRPr="009C17FC">
                    <w:rPr>
                      <w:sz w:val="24"/>
                      <w:szCs w:val="24"/>
                    </w:rPr>
                    <w:t>btention du bac S</w:t>
                  </w:r>
                  <w:r w:rsidR="000E4EC0" w:rsidRPr="009C17FC">
                    <w:rPr>
                      <w:sz w:val="24"/>
                      <w:szCs w:val="24"/>
                    </w:rPr>
                    <w:t>TI2D</w:t>
                  </w:r>
                  <w:r w:rsidRPr="009C17FC">
                    <w:rPr>
                      <w:sz w:val="24"/>
                      <w:szCs w:val="24"/>
                    </w:rPr>
                    <w:t xml:space="preserve"> – lycée Baudimont Arras</w:t>
                  </w:r>
                </w:p>
                <w:p w14:paraId="4BD89F1E" w14:textId="77777777" w:rsidR="00A27B5D" w:rsidRPr="009C17FC" w:rsidRDefault="00A27B5D" w:rsidP="00A27B5D">
                  <w:pPr>
                    <w:rPr>
                      <w:sz w:val="24"/>
                      <w:szCs w:val="24"/>
                    </w:rPr>
                  </w:pPr>
                </w:p>
                <w:p w14:paraId="0B6655CA" w14:textId="77777777" w:rsidR="00F548B8" w:rsidRDefault="002E17EB" w:rsidP="002E17EB">
                  <w:pPr>
                    <w:pStyle w:val="Titre2"/>
                  </w:pPr>
                  <w:r>
                    <w:t>Competences</w:t>
                  </w:r>
                </w:p>
                <w:p w14:paraId="7712207D" w14:textId="5BE23C8A" w:rsidR="00985E17" w:rsidRDefault="00DE1608" w:rsidP="00985E17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Conception de b</w:t>
                  </w:r>
                  <w:r w:rsidR="00A27B5D">
                    <w:rPr>
                      <w:sz w:val="24"/>
                      <w:szCs w:val="24"/>
                    </w:rPr>
                    <w:t>ase de données (phpMyAdmin)</w:t>
                  </w:r>
                </w:p>
                <w:p w14:paraId="59D5C370" w14:textId="77777777" w:rsidR="00985E17" w:rsidRPr="00985E17" w:rsidRDefault="00985E17" w:rsidP="00985E17">
                  <w:pPr>
                    <w:pStyle w:val="Paragraphedeliste"/>
                    <w:jc w:val="both"/>
                    <w:rPr>
                      <w:sz w:val="24"/>
                      <w:szCs w:val="24"/>
                    </w:rPr>
                  </w:pPr>
                </w:p>
                <w:p w14:paraId="6229F08F" w14:textId="2F2A421A" w:rsidR="00A27B5D" w:rsidRPr="00A27B5D" w:rsidRDefault="00A27B5D" w:rsidP="00A27B5D">
                  <w:pPr>
                    <w:pStyle w:val="Paragraphedeliste"/>
                    <w:numPr>
                      <w:ilvl w:val="0"/>
                      <w:numId w:val="1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Bas</w:t>
                  </w:r>
                  <w:r w:rsidR="00DE1608">
                    <w:rPr>
                      <w:sz w:val="24"/>
                      <w:szCs w:val="24"/>
                    </w:rPr>
                    <w:t>ique</w:t>
                  </w:r>
                  <w:r w:rsidRPr="00A27B5D">
                    <w:rPr>
                      <w:sz w:val="24"/>
                      <w:szCs w:val="24"/>
                    </w:rPr>
                    <w:t xml:space="preserve"> de</w:t>
                  </w:r>
                  <w:r>
                    <w:rPr>
                      <w:sz w:val="24"/>
                      <w:szCs w:val="24"/>
                    </w:rPr>
                    <w:t xml:space="preserve"> la</w:t>
                  </w:r>
                  <w:r w:rsidRPr="00A27B5D">
                    <w:rPr>
                      <w:sz w:val="24"/>
                      <w:szCs w:val="24"/>
                    </w:rPr>
                    <w:t xml:space="preserve"> programmation (P</w:t>
                  </w:r>
                  <w:r>
                    <w:rPr>
                      <w:sz w:val="24"/>
                      <w:szCs w:val="24"/>
                    </w:rPr>
                    <w:t>HP, Java / HTML, CSS)</w:t>
                  </w:r>
                </w:p>
              </w:tc>
            </w:tr>
            <w:tr w:rsidR="00985E17" w:rsidRPr="00764C90" w14:paraId="65FC629E" w14:textId="77777777" w:rsidTr="00985E17">
              <w:trPr>
                <w:trHeight w:val="1"/>
              </w:trPr>
              <w:tc>
                <w:tcPr>
                  <w:tcW w:w="668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BC454F6" w14:textId="6590CBEB" w:rsidR="00985E17" w:rsidRPr="00985E17" w:rsidRDefault="00985E17" w:rsidP="00985E17">
                  <w:pPr>
                    <w:pStyle w:val="Titre2"/>
                    <w:jc w:val="both"/>
                  </w:pPr>
                </w:p>
              </w:tc>
            </w:tr>
            <w:tr w:rsidR="00CD289D" w:rsidRPr="00764C90" w14:paraId="40EB4DEC" w14:textId="77777777" w:rsidTr="00985E17">
              <w:trPr>
                <w:trHeight w:val="5"/>
              </w:trPr>
              <w:tc>
                <w:tcPr>
                  <w:tcW w:w="6685" w:type="dxa"/>
                  <w:tcMar>
                    <w:left w:w="720" w:type="dxa"/>
                    <w:right w:w="0" w:type="dxa"/>
                  </w:tcMar>
                </w:tcPr>
                <w:p w14:paraId="2A0946BB" w14:textId="0C4C2742" w:rsidR="0071468E" w:rsidRPr="00A27B5D" w:rsidRDefault="0071468E" w:rsidP="00A27B5D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AF53199" w14:textId="77777777" w:rsidR="00C420C8" w:rsidRPr="00764C90" w:rsidRDefault="00C420C8" w:rsidP="003856C9"/>
        </w:tc>
      </w:tr>
    </w:tbl>
    <w:p w14:paraId="4AD89647" w14:textId="5E57B392" w:rsidR="00985E17" w:rsidRPr="00985E17" w:rsidRDefault="00985E17" w:rsidP="00985E17">
      <w:pPr>
        <w:tabs>
          <w:tab w:val="left" w:pos="495"/>
          <w:tab w:val="center" w:pos="4801"/>
        </w:tabs>
        <w:jc w:val="left"/>
      </w:pPr>
      <w:r>
        <w:lastRenderedPageBreak/>
        <w:tab/>
      </w:r>
      <w:r>
        <w:tab/>
      </w:r>
      <w:r>
        <w:tab/>
      </w:r>
    </w:p>
    <w:sectPr w:rsidR="00985E17" w:rsidRPr="00985E17" w:rsidSect="00985E1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552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66A4" w14:textId="77777777" w:rsidR="002E632A" w:rsidRDefault="002E632A" w:rsidP="003856C9">
      <w:pPr>
        <w:spacing w:after="0" w:line="240" w:lineRule="auto"/>
      </w:pPr>
      <w:r>
        <w:separator/>
      </w:r>
    </w:p>
  </w:endnote>
  <w:endnote w:type="continuationSeparator" w:id="0">
    <w:p w14:paraId="283BCBDF" w14:textId="77777777" w:rsidR="002E632A" w:rsidRDefault="002E632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4F67" w14:textId="27861824" w:rsidR="003856C9" w:rsidRDefault="00A00BED" w:rsidP="007803B7">
    <w:pPr>
      <w:pStyle w:val="Pieddepage"/>
    </w:pPr>
    <w:r>
      <w:rPr>
        <w:noProof/>
      </w:rPr>
      <w:pict w14:anchorId="73F20A67">
        <v:group id="_x0000_s1057" alt="Titre : Image de pied de page avec rectangles gris dans différents angles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">
          <o:lock v:ext="edit" aspectratio="t"/>
          <v:shape id="Forme libre 68" o:spid="_x0000_s1058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orme libre 69" o:spid="_x0000_s1059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orme libre 70" o:spid="_x0000_s1060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orme libre 71" o:spid="_x0000_s1061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orme libre 72" o:spid="_x0000_s1062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orme libre 73" o:spid="_x0000_s1063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orme libre 74" o:spid="_x0000_s1064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orme libre 75" o:spid="_x0000_s1065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orme libre 76" o:spid="_x0000_s1066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764C90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4D4D" w14:textId="64EF162C" w:rsidR="001765FE" w:rsidRDefault="00A00BED">
    <w:pPr>
      <w:pStyle w:val="Pieddepage"/>
    </w:pPr>
    <w:r>
      <w:rPr>
        <w:noProof/>
      </w:rPr>
      <w:pict w14:anchorId="53C919C9">
        <v:group id="Groupe 4" o:spid="_x0000_s1025" alt="Titre : Image de pied de page avec rectangles gris dans différents angles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bjZDUAAaAACJswAADgAAAAAAAAAAAAAAAAAuAgAAZHJzL2Uy&#10;b0RvYy54bWxQSwECLQAUAAYACAAAACEAc7c4/NoAAAAFAQAADwAAAAAAAAAAAAAAAABaHAAAZHJz&#10;L2Rvd25yZXYueG1sUEsFBgAAAAAEAAQA8wAAAGEdAAAAAA==&#10;">
          <o:lock v:ext="edit" aspectratio="t"/>
          <v:shape id="Forme libre 35" o:spid="_x0000_s1026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orme libre 36" o:spid="_x0000_s1027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orme libre 37" o:spid="_x0000_s1028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<v:path arrowok="t" o:connecttype="custom" o:connectlocs="65,0;75,92;0,92;65,0" o:connectangles="0,0,0,0"/>
          </v:shape>
          <v:shape id="Forme libre 38" o:spid="_x0000_s1029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orme libre 39" o:spid="_x0000_s1030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orme libre 40" o:spid="_x0000_s1031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orme libre 41" o:spid="_x0000_s1032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orme libre 42" o:spid="_x0000_s1033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orme libre 43" o:spid="_x0000_s1034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0795" w14:textId="77777777" w:rsidR="002E632A" w:rsidRDefault="002E632A" w:rsidP="003856C9">
      <w:pPr>
        <w:spacing w:after="0" w:line="240" w:lineRule="auto"/>
      </w:pPr>
      <w:r>
        <w:separator/>
      </w:r>
    </w:p>
  </w:footnote>
  <w:footnote w:type="continuationSeparator" w:id="0">
    <w:p w14:paraId="41D3C474" w14:textId="77777777" w:rsidR="002E632A" w:rsidRDefault="002E632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A719" w14:textId="087CE1F8" w:rsidR="003856C9" w:rsidRDefault="003856C9" w:rsidP="00A27B5D">
    <w:pPr>
      <w:pStyle w:val="En-tte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9EEE" w14:textId="243BBF23" w:rsidR="00DC79BB" w:rsidRDefault="00A00BED">
    <w:pPr>
      <w:pStyle w:val="En-tte"/>
    </w:pPr>
    <w:r>
      <w:rPr>
        <w:noProof/>
      </w:rPr>
      <w:pict w14:anchorId="40A20F8F">
        <v:group id="_x0000_s1046" alt="Titre : Image d’en-tête avec rectangles gris sous différents angles" style="position:absolute;left:0;text-align:left;margin-left:36.75pt;margin-top:36pt;width:536.4pt;height:34.55pt;z-index:25166950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">
          <o:lock v:ext="edit" aspectratio="t"/>
          <v:shape id="Forme libre 46" o:spid="_x0000_s104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orme libre 47" o:spid="_x0000_s104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orme libre 48" o:spid="_x0000_s104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orme libre 49" o:spid="_x0000_s105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orme libre 50" o:spid="_x0000_s105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orme libre 51" o:spid="_x0000_s105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+8P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rHK5f0g+Q1T8AAAD//wMAUEsBAi0AFAAGAAgAAAAhANvh9svuAAAAhQEAABMAAAAAAAAAAAAA&#10;AAAAAAAAAFtDb250ZW50X1R5cGVzXS54bWxQSwECLQAUAAYACAAAACEAWvQsW78AAAAVAQAACwAA&#10;AAAAAAAAAAAAAAAfAQAAX3JlbHMvLnJlbHNQSwECLQAUAAYACAAAACEAVnPvD8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orme libre 52" o:spid="_x0000_s105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orme libre 53" o:spid="_x0000_s105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orme libre 54" o:spid="_x0000_s105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orme libre 55" o:spid="_x0000_s105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  <w:r>
      <w:rPr>
        <w:noProof/>
      </w:rPr>
      <w:pict w14:anchorId="00DFD478">
        <v:group id="Groupe 17" o:spid="_x0000_s1035" alt="Titre : Image d’en-tête avec rectangles gris sous différents angles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">
          <o:lock v:ext="edit" aspectratio="t"/>
          <v:shape id="Forme libre 46" o:spid="_x0000_s1036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orme libre 47" o:spid="_x0000_s1037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orme libre 48" o:spid="_x0000_s1038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orme libre 49" o:spid="_x0000_s1039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orme libre 50" o:spid="_x0000_s1040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orme libre 51" o:spid="_x0000_s1041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orme libre 52" o:spid="_x0000_s1042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orme libre 53" o:spid="_x0000_s1043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orme libre 54" o:spid="_x0000_s1044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orme libre 55" o:spid="_x0000_s1045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C46B50"/>
    <w:multiLevelType w:val="hybridMultilevel"/>
    <w:tmpl w:val="3658164E"/>
    <w:lvl w:ilvl="0" w:tplc="16EA6E1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46C9"/>
    <w:multiLevelType w:val="hybridMultilevel"/>
    <w:tmpl w:val="A148F7F2"/>
    <w:lvl w:ilvl="0" w:tplc="4640675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47FF1"/>
    <w:multiLevelType w:val="hybridMultilevel"/>
    <w:tmpl w:val="3B28F4BA"/>
    <w:lvl w:ilvl="0" w:tplc="87E6F90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129360">
    <w:abstractNumId w:val="9"/>
  </w:num>
  <w:num w:numId="2" w16cid:durableId="908727545">
    <w:abstractNumId w:val="7"/>
  </w:num>
  <w:num w:numId="3" w16cid:durableId="718821682">
    <w:abstractNumId w:val="6"/>
  </w:num>
  <w:num w:numId="4" w16cid:durableId="229580292">
    <w:abstractNumId w:val="5"/>
  </w:num>
  <w:num w:numId="5" w16cid:durableId="1855338404">
    <w:abstractNumId w:val="4"/>
  </w:num>
  <w:num w:numId="6" w16cid:durableId="969481696">
    <w:abstractNumId w:val="8"/>
  </w:num>
  <w:num w:numId="7" w16cid:durableId="1360274545">
    <w:abstractNumId w:val="3"/>
  </w:num>
  <w:num w:numId="8" w16cid:durableId="1389957478">
    <w:abstractNumId w:val="2"/>
  </w:num>
  <w:num w:numId="9" w16cid:durableId="417872563">
    <w:abstractNumId w:val="1"/>
  </w:num>
  <w:num w:numId="10" w16cid:durableId="1525481792">
    <w:abstractNumId w:val="0"/>
  </w:num>
  <w:num w:numId="11" w16cid:durableId="1362167570">
    <w:abstractNumId w:val="10"/>
  </w:num>
  <w:num w:numId="12" w16cid:durableId="162942788">
    <w:abstractNumId w:val="12"/>
  </w:num>
  <w:num w:numId="13" w16cid:durableId="1004816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FEE"/>
    <w:rsid w:val="0001002E"/>
    <w:rsid w:val="00035014"/>
    <w:rsid w:val="00052BE1"/>
    <w:rsid w:val="0007412A"/>
    <w:rsid w:val="000A0A7C"/>
    <w:rsid w:val="000E4EC0"/>
    <w:rsid w:val="000F651F"/>
    <w:rsid w:val="0010199E"/>
    <w:rsid w:val="0010257B"/>
    <w:rsid w:val="001166C2"/>
    <w:rsid w:val="001503AC"/>
    <w:rsid w:val="00157E3F"/>
    <w:rsid w:val="001765FE"/>
    <w:rsid w:val="001767A7"/>
    <w:rsid w:val="0019561F"/>
    <w:rsid w:val="001B32D2"/>
    <w:rsid w:val="001C7377"/>
    <w:rsid w:val="001F2DC0"/>
    <w:rsid w:val="00207D66"/>
    <w:rsid w:val="00283B81"/>
    <w:rsid w:val="00293B83"/>
    <w:rsid w:val="002A3621"/>
    <w:rsid w:val="002A4C3B"/>
    <w:rsid w:val="002B3890"/>
    <w:rsid w:val="002B7747"/>
    <w:rsid w:val="002C77B9"/>
    <w:rsid w:val="002D66C2"/>
    <w:rsid w:val="002E17EB"/>
    <w:rsid w:val="002E632A"/>
    <w:rsid w:val="002F485A"/>
    <w:rsid w:val="003053D9"/>
    <w:rsid w:val="00347C68"/>
    <w:rsid w:val="00375AAE"/>
    <w:rsid w:val="003856C9"/>
    <w:rsid w:val="00396369"/>
    <w:rsid w:val="003A682A"/>
    <w:rsid w:val="003C6ADC"/>
    <w:rsid w:val="003F4D31"/>
    <w:rsid w:val="003F5FDB"/>
    <w:rsid w:val="00400914"/>
    <w:rsid w:val="0042060D"/>
    <w:rsid w:val="00423E5A"/>
    <w:rsid w:val="0043426C"/>
    <w:rsid w:val="00441EB9"/>
    <w:rsid w:val="00463463"/>
    <w:rsid w:val="00473EF8"/>
    <w:rsid w:val="004760E5"/>
    <w:rsid w:val="004C209A"/>
    <w:rsid w:val="004D22BB"/>
    <w:rsid w:val="005152F2"/>
    <w:rsid w:val="005246B9"/>
    <w:rsid w:val="005300D1"/>
    <w:rsid w:val="00534E4E"/>
    <w:rsid w:val="00550B2B"/>
    <w:rsid w:val="00551D35"/>
    <w:rsid w:val="005562D4"/>
    <w:rsid w:val="00557019"/>
    <w:rsid w:val="005674AC"/>
    <w:rsid w:val="00580925"/>
    <w:rsid w:val="005A1E51"/>
    <w:rsid w:val="005A7E57"/>
    <w:rsid w:val="005D762A"/>
    <w:rsid w:val="00616FF4"/>
    <w:rsid w:val="006449D6"/>
    <w:rsid w:val="00664104"/>
    <w:rsid w:val="00664339"/>
    <w:rsid w:val="00675359"/>
    <w:rsid w:val="00682BA7"/>
    <w:rsid w:val="006A3CE7"/>
    <w:rsid w:val="0071468E"/>
    <w:rsid w:val="00743379"/>
    <w:rsid w:val="00744DD3"/>
    <w:rsid w:val="00747550"/>
    <w:rsid w:val="00764C90"/>
    <w:rsid w:val="007803B7"/>
    <w:rsid w:val="007A07C2"/>
    <w:rsid w:val="007A2D54"/>
    <w:rsid w:val="007A7C08"/>
    <w:rsid w:val="007B03C0"/>
    <w:rsid w:val="007B2F5C"/>
    <w:rsid w:val="007C5F05"/>
    <w:rsid w:val="007C6D09"/>
    <w:rsid w:val="008068E1"/>
    <w:rsid w:val="00825ED8"/>
    <w:rsid w:val="00832043"/>
    <w:rsid w:val="00832F81"/>
    <w:rsid w:val="00834002"/>
    <w:rsid w:val="00841714"/>
    <w:rsid w:val="008501C7"/>
    <w:rsid w:val="008721AC"/>
    <w:rsid w:val="00882E88"/>
    <w:rsid w:val="008A765B"/>
    <w:rsid w:val="008C7CA2"/>
    <w:rsid w:val="008F6337"/>
    <w:rsid w:val="00914DAF"/>
    <w:rsid w:val="00927545"/>
    <w:rsid w:val="0093286E"/>
    <w:rsid w:val="00965981"/>
    <w:rsid w:val="00983725"/>
    <w:rsid w:val="00985E17"/>
    <w:rsid w:val="009B5894"/>
    <w:rsid w:val="009C17FC"/>
    <w:rsid w:val="009D1627"/>
    <w:rsid w:val="009F5DF3"/>
    <w:rsid w:val="00A00BED"/>
    <w:rsid w:val="00A27B5D"/>
    <w:rsid w:val="00A42F91"/>
    <w:rsid w:val="00AA6709"/>
    <w:rsid w:val="00AD0995"/>
    <w:rsid w:val="00AF1258"/>
    <w:rsid w:val="00B01E52"/>
    <w:rsid w:val="00B33E3F"/>
    <w:rsid w:val="00B550FC"/>
    <w:rsid w:val="00B66389"/>
    <w:rsid w:val="00B85871"/>
    <w:rsid w:val="00B93310"/>
    <w:rsid w:val="00BB3B21"/>
    <w:rsid w:val="00BC1F18"/>
    <w:rsid w:val="00BC57BE"/>
    <w:rsid w:val="00BD2E58"/>
    <w:rsid w:val="00BD6FEE"/>
    <w:rsid w:val="00BF6BAB"/>
    <w:rsid w:val="00C007A5"/>
    <w:rsid w:val="00C126C7"/>
    <w:rsid w:val="00C203B7"/>
    <w:rsid w:val="00C26DFD"/>
    <w:rsid w:val="00C420C8"/>
    <w:rsid w:val="00C4403A"/>
    <w:rsid w:val="00CB3412"/>
    <w:rsid w:val="00CD289D"/>
    <w:rsid w:val="00CD3C6C"/>
    <w:rsid w:val="00CE6306"/>
    <w:rsid w:val="00CE73E3"/>
    <w:rsid w:val="00CF3BE1"/>
    <w:rsid w:val="00D11C4D"/>
    <w:rsid w:val="00D272CD"/>
    <w:rsid w:val="00D5067A"/>
    <w:rsid w:val="00D85328"/>
    <w:rsid w:val="00D9503E"/>
    <w:rsid w:val="00DB7C03"/>
    <w:rsid w:val="00DC0F74"/>
    <w:rsid w:val="00DC79BB"/>
    <w:rsid w:val="00DE1608"/>
    <w:rsid w:val="00DF0A0F"/>
    <w:rsid w:val="00E23AF9"/>
    <w:rsid w:val="00E34D58"/>
    <w:rsid w:val="00E75BD3"/>
    <w:rsid w:val="00E9409E"/>
    <w:rsid w:val="00E941EF"/>
    <w:rsid w:val="00EA5E74"/>
    <w:rsid w:val="00EB1C1B"/>
    <w:rsid w:val="00EB2D7B"/>
    <w:rsid w:val="00EC5FCC"/>
    <w:rsid w:val="00F077AE"/>
    <w:rsid w:val="00F13190"/>
    <w:rsid w:val="00F14687"/>
    <w:rsid w:val="00F548B8"/>
    <w:rsid w:val="00F56435"/>
    <w:rsid w:val="00F745A8"/>
    <w:rsid w:val="00F832F1"/>
    <w:rsid w:val="00F91A9C"/>
    <w:rsid w:val="00F927F0"/>
    <w:rsid w:val="00FA07AA"/>
    <w:rsid w:val="00FA0FE3"/>
    <w:rsid w:val="00FB0A17"/>
    <w:rsid w:val="00FB6A8F"/>
    <w:rsid w:val="00FB791E"/>
    <w:rsid w:val="00FD0DF2"/>
    <w:rsid w:val="00FE20E6"/>
    <w:rsid w:val="00FE39A8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20BA1630"/>
  <w15:docId w15:val="{D72DCC58-7B5B-49CB-B342-8A2786F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74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styleId="TableauGrille1Clair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styleId="Tableausimp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ow\AppData\Roaming\Microsoft\Templates\C.V.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DF26B88DD74427A14251F2BF2A56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7528FF-07F6-4786-B0FA-308E0148E158}"/>
      </w:docPartPr>
      <w:docPartBody>
        <w:p w:rsidR="001C5EA1" w:rsidRDefault="00F52A5C">
          <w:pPr>
            <w:pStyle w:val="85143A52AEB64039AB69795BC54607DD"/>
          </w:pPr>
          <w:r w:rsidRPr="00764C90">
            <w:rPr>
              <w:lang w:bidi="fr-FR"/>
            </w:rPr>
            <w:t>Objectif</w:t>
          </w:r>
        </w:p>
      </w:docPartBody>
    </w:docPart>
    <w:docPart>
      <w:docPartPr>
        <w:name w:val="23654B929FCF4CD8895EB78B0C22B5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9C022-BC46-4F00-8F45-44AF44FD0363}"/>
      </w:docPartPr>
      <w:docPartBody>
        <w:p w:rsidR="001C5EA1" w:rsidRDefault="001C5EA1" w:rsidP="001C5EA1">
          <w:pPr>
            <w:pStyle w:val="23654B929FCF4CD8895EB78B0C22B56A"/>
          </w:pPr>
          <w:r w:rsidRPr="00347C68">
            <w:rPr>
              <w:lang w:bidi="fr-FR"/>
            </w:rPr>
            <w:t>EXPERIENCES PROFESSIONNELLES</w:t>
          </w:r>
        </w:p>
      </w:docPartBody>
    </w:docPart>
    <w:docPart>
      <w:docPartPr>
        <w:name w:val="15DCDE02D9094605AF604B767EF3D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BDA44-EDC9-4A1C-B59A-5DE0725F30A8}"/>
      </w:docPartPr>
      <w:docPartBody>
        <w:p w:rsidR="001C5EA1" w:rsidRDefault="001C5EA1" w:rsidP="001C5EA1">
          <w:pPr>
            <w:pStyle w:val="15DCDE02D9094605AF604B767EF3D716"/>
          </w:pPr>
          <w:r w:rsidRPr="00347C68">
            <w:rPr>
              <w:lang w:bidi="fr-FR"/>
            </w:rPr>
            <w:t>FORMATIONS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C"/>
    <w:rsid w:val="00000E23"/>
    <w:rsid w:val="001C5EA1"/>
    <w:rsid w:val="00214F2D"/>
    <w:rsid w:val="00493F1E"/>
    <w:rsid w:val="006C3F62"/>
    <w:rsid w:val="008D10A8"/>
    <w:rsid w:val="009B074C"/>
    <w:rsid w:val="00A24B91"/>
    <w:rsid w:val="00AC0CBC"/>
    <w:rsid w:val="00B559F7"/>
    <w:rsid w:val="00C95583"/>
    <w:rsid w:val="00CF3AFF"/>
    <w:rsid w:val="00E17AC9"/>
    <w:rsid w:val="00F05AAF"/>
    <w:rsid w:val="00F5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654B929FCF4CD8895EB78B0C22B56A">
    <w:name w:val="23654B929FCF4CD8895EB78B0C22B56A"/>
    <w:rsid w:val="001C5EA1"/>
  </w:style>
  <w:style w:type="paragraph" w:customStyle="1" w:styleId="15DCDE02D9094605AF604B767EF3D716">
    <w:name w:val="15DCDE02D9094605AF604B767EF3D716"/>
    <w:rsid w:val="001C5EA1"/>
  </w:style>
  <w:style w:type="paragraph" w:customStyle="1" w:styleId="85143A52AEB64039AB69795BC54607DD">
    <w:name w:val="85143A52AEB64039AB69795BC54607DD"/>
  </w:style>
  <w:style w:type="paragraph" w:customStyle="1" w:styleId="69400E90FF6443DA9B39ECA6FC2D1468">
    <w:name w:val="69400E90FF6443DA9B39ECA6FC2D1468"/>
    <w:rsid w:val="00F05AAF"/>
  </w:style>
  <w:style w:type="paragraph" w:customStyle="1" w:styleId="6F547116341849EFB854CFF6B9D95611">
    <w:name w:val="6F547116341849EFB854CFF6B9D95611"/>
    <w:rsid w:val="00F05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DB62-648A-4C9A-8357-E8D07E44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MOO.dotx</Template>
  <TotalTime>469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mat bay</cp:lastModifiedBy>
  <cp:revision>1</cp:revision>
  <cp:lastPrinted>2022-10-01T17:03:00Z</cp:lastPrinted>
  <dcterms:created xsi:type="dcterms:W3CDTF">2022-01-23T16:56:00Z</dcterms:created>
  <dcterms:modified xsi:type="dcterms:W3CDTF">2022-10-04T08:17:00Z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